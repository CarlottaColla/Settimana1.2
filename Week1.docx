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1881D" w14:textId="464FD9B5" w:rsidR="00547F36" w:rsidRPr="001E6010" w:rsidRDefault="00225A62">
      <w:pPr>
        <w:pStyle w:val="Heading1"/>
        <w:rPr>
          <w:lang w:val="it-IT"/>
        </w:rPr>
      </w:pPr>
      <w:r w:rsidRPr="001E6010">
        <w:rPr>
          <w:lang w:val="it-IT"/>
        </w:rPr>
        <w:t xml:space="preserve">Modulo </w:t>
      </w:r>
      <w:r w:rsidR="000A34E8">
        <w:rPr>
          <w:lang w:val="it-IT"/>
        </w:rPr>
        <w:t>1</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8A6BB24" w:rsidR="00547F36" w:rsidRPr="001E6010" w:rsidRDefault="00B83CC7">
            <w:pPr>
              <w:pStyle w:val="Informazionisullostudente"/>
            </w:pPr>
            <w:r>
              <w:t>Carlotta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722B3B39" w:rsidR="00547F36" w:rsidRPr="001E6010" w:rsidRDefault="00B83CC7">
            <w:pPr>
              <w:pStyle w:val="Informazionisullostudente"/>
            </w:pPr>
            <w:r>
              <w:t>Colla</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74EE2D59" w:rsidR="00547F36" w:rsidRPr="001E6010" w:rsidRDefault="00B83CC7">
            <w:pPr>
              <w:pStyle w:val="Informazionisullostudente"/>
            </w:pPr>
            <w:r>
              <w:t>26/03/2021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A486D35" w14:textId="768AC09A" w:rsidR="000A34E8" w:rsidRDefault="000A34E8" w:rsidP="61A61E6E">
      <w:pPr>
        <w:pStyle w:val="ListParagraph"/>
        <w:numPr>
          <w:ilvl w:val="0"/>
          <w:numId w:val="16"/>
        </w:numPr>
        <w:rPr>
          <w:i/>
          <w:iCs/>
          <w:sz w:val="16"/>
          <w:szCs w:val="16"/>
        </w:rPr>
      </w:pPr>
      <w:r w:rsidRPr="61A61E6E">
        <w:rPr>
          <w:i/>
          <w:iCs/>
          <w:sz w:val="16"/>
          <w:szCs w:val="16"/>
        </w:rPr>
        <w:t xml:space="preserve">Dare una panoramica degli elementi principali </w:t>
      </w:r>
      <w:r w:rsidR="004A3D68" w:rsidRPr="61A61E6E">
        <w:rPr>
          <w:i/>
          <w:iCs/>
          <w:sz w:val="16"/>
          <w:szCs w:val="16"/>
        </w:rPr>
        <w:t>nel Framework .Net</w:t>
      </w:r>
      <w:r w:rsidR="007F0168" w:rsidRPr="61A61E6E">
        <w:rPr>
          <w:i/>
          <w:iCs/>
          <w:sz w:val="16"/>
          <w:szCs w:val="16"/>
        </w:rPr>
        <w:t xml:space="preserve">. </w:t>
      </w:r>
      <w:r w:rsidR="2173698B" w:rsidRPr="61A61E6E">
        <w:rPr>
          <w:i/>
          <w:iCs/>
          <w:sz w:val="16"/>
          <w:szCs w:val="16"/>
        </w:rPr>
        <w:t>Cosa è successo con .Net 5?</w:t>
      </w:r>
      <w:r w:rsidR="00C6014B">
        <w:rPr>
          <w:i/>
          <w:iCs/>
          <w:sz w:val="16"/>
          <w:szCs w:val="16"/>
        </w:rPr>
        <w:br/>
      </w:r>
      <w:r w:rsidR="00C6014B">
        <w:rPr>
          <w:sz w:val="16"/>
          <w:szCs w:val="16"/>
        </w:rPr>
        <w:t xml:space="preserve">.Net è cross-platform e open source ed è diviso in Framework e Core. </w:t>
      </w:r>
      <w:r w:rsidR="00850EA5">
        <w:rPr>
          <w:sz w:val="16"/>
          <w:szCs w:val="16"/>
        </w:rPr>
        <w:t>Framework</w:t>
      </w:r>
      <w:r w:rsidR="00C6014B">
        <w:rPr>
          <w:sz w:val="16"/>
          <w:szCs w:val="16"/>
        </w:rPr>
        <w:t xml:space="preserve"> permette di sviluppare applicazioni solo per window mentre </w:t>
      </w:r>
      <w:r w:rsidR="00850EA5">
        <w:rPr>
          <w:sz w:val="16"/>
          <w:szCs w:val="16"/>
        </w:rPr>
        <w:t>core</w:t>
      </w:r>
      <w:r w:rsidR="00C6014B">
        <w:rPr>
          <w:sz w:val="16"/>
          <w:szCs w:val="16"/>
        </w:rPr>
        <w:t xml:space="preserve"> per tutti i sistemi operativi (grazie alla bash). Con .Net è possibile sviluppare applicazioni web e app per desktop, per sviluppare applicazioni mobile si utilizza Xamarin. In .Net 5 non c’è più la suddivisioni tra Core e Framework, tutte le applicazioni create sono cross-platform. È possibile sviluppare applicazioni desktop, mobile con xamarin, web, cloud, gaming con unity e applicazioni con l’intelligenza artificiale.</w:t>
      </w:r>
    </w:p>
    <w:p w14:paraId="1526F2BA" w14:textId="77777777" w:rsidR="00B83CC7" w:rsidRPr="00B83CC7" w:rsidRDefault="00B83CC7" w:rsidP="00B83CC7">
      <w:pPr>
        <w:pStyle w:val="ListParagraph"/>
        <w:ind w:left="360"/>
        <w:rPr>
          <w:sz w:val="16"/>
          <w:szCs w:val="16"/>
        </w:rPr>
      </w:pPr>
    </w:p>
    <w:p w14:paraId="43B8331F" w14:textId="4948CF37" w:rsidR="00C029DB" w:rsidRPr="00C029DB" w:rsidRDefault="61689559" w:rsidP="00C029DB">
      <w:pPr>
        <w:pStyle w:val="ListParagraph"/>
        <w:numPr>
          <w:ilvl w:val="0"/>
          <w:numId w:val="16"/>
        </w:numPr>
        <w:rPr>
          <w:i/>
          <w:iCs/>
          <w:sz w:val="16"/>
          <w:szCs w:val="16"/>
        </w:rPr>
      </w:pPr>
      <w:r w:rsidRPr="00C029DB">
        <w:rPr>
          <w:rFonts w:ascii="Calibri" w:eastAsia="Calibri" w:hAnsi="Calibri"/>
          <w:i/>
          <w:iCs/>
          <w:sz w:val="16"/>
          <w:szCs w:val="16"/>
        </w:rPr>
        <w:t>Definire i principi</w:t>
      </w:r>
      <w:r w:rsidR="0D037AE2" w:rsidRPr="00C029DB">
        <w:rPr>
          <w:rFonts w:ascii="Calibri" w:eastAsia="Calibri" w:hAnsi="Calibri"/>
          <w:i/>
          <w:iCs/>
          <w:sz w:val="16"/>
          <w:szCs w:val="16"/>
        </w:rPr>
        <w:t xml:space="preserve"> su cui si basa il linguaggio C#</w:t>
      </w:r>
      <w:r w:rsidR="00B83CC7" w:rsidRPr="00C029DB">
        <w:rPr>
          <w:rFonts w:ascii="Calibri" w:eastAsia="Calibri" w:hAnsi="Calibri"/>
          <w:i/>
          <w:iCs/>
          <w:sz w:val="16"/>
          <w:szCs w:val="16"/>
        </w:rPr>
        <w:br/>
      </w:r>
      <w:r w:rsidR="00B83CC7" w:rsidRPr="00C029DB">
        <w:rPr>
          <w:rFonts w:ascii="Calibri" w:eastAsia="Calibri" w:hAnsi="Calibri"/>
          <w:sz w:val="16"/>
          <w:szCs w:val="16"/>
        </w:rPr>
        <w:t>C# è un linguaggio object oriented</w:t>
      </w:r>
      <w:r w:rsidR="00C029DB" w:rsidRPr="00C029DB">
        <w:rPr>
          <w:rFonts w:ascii="Calibri" w:eastAsia="Calibri" w:hAnsi="Calibri"/>
          <w:sz w:val="16"/>
          <w:szCs w:val="16"/>
        </w:rPr>
        <w:t xml:space="preserve"> e si basa sui 3 principi di incapsulamento,</w:t>
      </w:r>
      <w:r w:rsidR="00C029DB">
        <w:rPr>
          <w:rFonts w:ascii="Calibri" w:eastAsia="Calibri" w:hAnsi="Calibri"/>
          <w:sz w:val="16"/>
          <w:szCs w:val="16"/>
        </w:rPr>
        <w:t xml:space="preserve"> ereditarietà e</w:t>
      </w:r>
      <w:r w:rsidR="00C029DB" w:rsidRPr="00C029DB">
        <w:rPr>
          <w:rFonts w:ascii="Calibri" w:eastAsia="Calibri" w:hAnsi="Calibri"/>
          <w:sz w:val="16"/>
          <w:szCs w:val="16"/>
        </w:rPr>
        <w:t xml:space="preserve"> polimorfismo</w:t>
      </w:r>
      <w:r w:rsidR="00C029DB">
        <w:rPr>
          <w:rFonts w:ascii="Calibri" w:eastAsia="Calibri" w:hAnsi="Calibri"/>
          <w:sz w:val="16"/>
          <w:szCs w:val="16"/>
        </w:rPr>
        <w:t>.</w:t>
      </w:r>
      <w:r w:rsidR="00C029DB" w:rsidRPr="00C029DB">
        <w:rPr>
          <w:rFonts w:ascii="Calibri" w:eastAsia="Calibri" w:hAnsi="Calibri"/>
          <w:sz w:val="16"/>
          <w:szCs w:val="16"/>
        </w:rPr>
        <w:br/>
        <w:t>L’incapsulamento serve per stabilire la visibilità tra classi attraverso i modificatori di accessibilità che possono essere public, private, protected, internal e internal protected. In c</w:t>
      </w:r>
      <w:r w:rsidR="00C029DB">
        <w:rPr>
          <w:rFonts w:ascii="Calibri" w:eastAsia="Calibri" w:hAnsi="Calibri"/>
          <w:sz w:val="16"/>
          <w:szCs w:val="16"/>
        </w:rPr>
        <w:t xml:space="preserve"># le classi possono derivare da altre classi, ovvero ereditare i campi, le proprietà e i metodi (se non sono privati). L’ereditarietà multipla non è permessa: una classe può derivare da una sola classe base. </w:t>
      </w:r>
      <w:r w:rsidR="00850EA5">
        <w:rPr>
          <w:rFonts w:ascii="Calibri" w:eastAsia="Calibri" w:hAnsi="Calibri"/>
          <w:sz w:val="16"/>
          <w:szCs w:val="16"/>
        </w:rPr>
        <w:t>Grazie al polimorfismo u</w:t>
      </w:r>
      <w:r w:rsidR="00C029DB">
        <w:rPr>
          <w:rFonts w:ascii="Calibri" w:eastAsia="Calibri" w:hAnsi="Calibri"/>
          <w:sz w:val="16"/>
          <w:szCs w:val="16"/>
        </w:rPr>
        <w:t xml:space="preserve">na classe base può avere dei metodi marcati virtual, ovvero che hanno un comportamento base e tramite l’override la classe derivata può modificare quel comportamento oppure dei metodi abstract, in quel caso la classe derivata deve implementare quella funzionalità. Dato che l’ereditarietà multipla non è concessa si utilizzano le interfacce, </w:t>
      </w:r>
      <w:r w:rsidR="00170E2F">
        <w:rPr>
          <w:rFonts w:ascii="Calibri" w:eastAsia="Calibri" w:hAnsi="Calibri"/>
          <w:sz w:val="16"/>
          <w:szCs w:val="16"/>
        </w:rPr>
        <w:t xml:space="preserve">in questo caso </w:t>
      </w:r>
      <w:r w:rsidR="00C029DB">
        <w:rPr>
          <w:rFonts w:ascii="Calibri" w:eastAsia="Calibri" w:hAnsi="Calibri"/>
          <w:sz w:val="16"/>
          <w:szCs w:val="16"/>
        </w:rPr>
        <w:t>una classe può implementare più interfacce</w:t>
      </w:r>
      <w:r w:rsidR="00C6014B">
        <w:rPr>
          <w:rFonts w:ascii="Calibri" w:eastAsia="Calibri" w:hAnsi="Calibri"/>
          <w:sz w:val="16"/>
          <w:szCs w:val="16"/>
        </w:rPr>
        <w:t>.</w:t>
      </w:r>
    </w:p>
    <w:p w14:paraId="00EDF40C" w14:textId="77777777" w:rsidR="00C029DB" w:rsidRPr="00C029DB" w:rsidRDefault="00C029DB" w:rsidP="00C029DB">
      <w:pPr>
        <w:pStyle w:val="ListParagraph"/>
        <w:ind w:left="360"/>
        <w:rPr>
          <w:i/>
          <w:iCs/>
          <w:sz w:val="16"/>
          <w:szCs w:val="16"/>
        </w:rPr>
      </w:pPr>
    </w:p>
    <w:p w14:paraId="50488096" w14:textId="7CEBB614" w:rsidR="00046618" w:rsidRDefault="004216EB" w:rsidP="61A61E6E">
      <w:pPr>
        <w:pStyle w:val="ListParagraph"/>
        <w:numPr>
          <w:ilvl w:val="0"/>
          <w:numId w:val="16"/>
        </w:numPr>
        <w:rPr>
          <w:i/>
          <w:iCs/>
          <w:sz w:val="16"/>
          <w:szCs w:val="16"/>
        </w:rPr>
      </w:pPr>
      <w:r w:rsidRPr="61A61E6E">
        <w:rPr>
          <w:i/>
          <w:iCs/>
          <w:sz w:val="16"/>
          <w:szCs w:val="16"/>
        </w:rPr>
        <w:t>Dare una spiegazione d</w:t>
      </w:r>
      <w:r w:rsidR="60791EEB" w:rsidRPr="61A61E6E">
        <w:rPr>
          <w:i/>
          <w:iCs/>
          <w:sz w:val="16"/>
          <w:szCs w:val="16"/>
        </w:rPr>
        <w:t>i Garbage Collector.</w:t>
      </w:r>
    </w:p>
    <w:p w14:paraId="79B51286" w14:textId="78DA2AFF" w:rsidR="00B83CC7" w:rsidRPr="00B83CC7" w:rsidRDefault="00B83CC7" w:rsidP="00B83CC7">
      <w:pPr>
        <w:pStyle w:val="ListParagraph"/>
        <w:ind w:left="360"/>
        <w:rPr>
          <w:sz w:val="16"/>
          <w:szCs w:val="16"/>
        </w:rPr>
      </w:pPr>
      <w:r>
        <w:rPr>
          <w:sz w:val="16"/>
          <w:szCs w:val="16"/>
        </w:rPr>
        <w:t>Il garbage collector serve per libeare la memoria quando è piena. La parte di memoria che libera è l’heap, esso è diviso in 3 parti chiamate generation 0, 1, 2. I reference type vengono inizialmente salvati nella generation 0 (che è la più piccola), una volta piena viene richiamato il garbage collector che compie le segueti azioni:</w:t>
      </w:r>
      <w:r>
        <w:rPr>
          <w:sz w:val="16"/>
          <w:szCs w:val="16"/>
        </w:rPr>
        <w:br/>
        <w:t>1- Segna tutte le variabili come garbage</w:t>
      </w:r>
      <w:r>
        <w:rPr>
          <w:sz w:val="16"/>
          <w:szCs w:val="16"/>
        </w:rPr>
        <w:br/>
        <w:t>2- Segna quali variabili sono ancora in uso</w:t>
      </w:r>
      <w:r>
        <w:rPr>
          <w:sz w:val="16"/>
          <w:szCs w:val="16"/>
        </w:rPr>
        <w:br/>
        <w:t>3- Elimina le variabili che non servono più</w:t>
      </w:r>
      <w:r>
        <w:rPr>
          <w:sz w:val="16"/>
          <w:szCs w:val="16"/>
        </w:rPr>
        <w:br/>
        <w:t>4- Compatta la memoria</w:t>
      </w:r>
      <w:r>
        <w:rPr>
          <w:sz w:val="16"/>
          <w:szCs w:val="16"/>
        </w:rPr>
        <w:br/>
        <w:t>Una volta che una generation è piena, i dati segnati come validi vengono spostati nella generation successiva.</w:t>
      </w:r>
    </w:p>
    <w:p w14:paraId="14E43D22" w14:textId="77777777" w:rsidR="00B83CC7" w:rsidRPr="00046618" w:rsidRDefault="00B83CC7" w:rsidP="00B83CC7">
      <w:pPr>
        <w:pStyle w:val="ListParagraph"/>
        <w:ind w:left="360"/>
        <w:rPr>
          <w:i/>
          <w:iCs/>
          <w:sz w:val="16"/>
          <w:szCs w:val="16"/>
        </w:rPr>
      </w:pPr>
    </w:p>
    <w:p w14:paraId="38E31367" w14:textId="206B0CCB" w:rsidR="00B83CC7" w:rsidRPr="00B83CC7" w:rsidRDefault="64224F54" w:rsidP="00B83CC7">
      <w:pPr>
        <w:pStyle w:val="ListParagraph"/>
        <w:numPr>
          <w:ilvl w:val="0"/>
          <w:numId w:val="16"/>
        </w:numPr>
        <w:rPr>
          <w:i/>
          <w:iCs/>
          <w:sz w:val="16"/>
          <w:szCs w:val="16"/>
        </w:rPr>
      </w:pPr>
      <w:r w:rsidRPr="61A61E6E">
        <w:rPr>
          <w:rFonts w:ascii="Calibri" w:eastAsia="Calibri" w:hAnsi="Calibri"/>
          <w:i/>
          <w:iCs/>
          <w:sz w:val="16"/>
          <w:szCs w:val="16"/>
        </w:rPr>
        <w:t>Descrivere le differenze tra Reference Type e Value Type</w:t>
      </w:r>
    </w:p>
    <w:p w14:paraId="45D69140" w14:textId="6B84D1DD" w:rsidR="00B83CC7" w:rsidRPr="00B83CC7" w:rsidRDefault="00B83CC7" w:rsidP="00B83CC7">
      <w:pPr>
        <w:pStyle w:val="ListParagraph"/>
        <w:ind w:left="360"/>
        <w:rPr>
          <w:sz w:val="16"/>
          <w:szCs w:val="16"/>
        </w:rPr>
      </w:pPr>
      <w:r>
        <w:rPr>
          <w:rFonts w:ascii="Calibri" w:eastAsia="Calibri" w:hAnsi="Calibri"/>
          <w:sz w:val="16"/>
          <w:szCs w:val="16"/>
        </w:rPr>
        <w:t>I Value type contengono direttamente il dato, vengono salvati sullo stack (tranne quando vengono dichiarati all’interno di una classe), non possono essere nulli e non hanno bisogno di essere inizializzati. Alcuni esempi di value type sono i tipi primitivi come int, bool, e struct e enum.</w:t>
      </w:r>
      <w:r>
        <w:rPr>
          <w:rFonts w:ascii="Calibri" w:eastAsia="Calibri" w:hAnsi="Calibri"/>
          <w:sz w:val="16"/>
          <w:szCs w:val="16"/>
        </w:rPr>
        <w:br/>
        <w:t>Mentre i reference type contengono un indirizzo alla cella di memoria dove viene salvato il dato, l’indirizzo viene salvato sullo stack mentre il dato sull’heap. I reference type possono essere nulli e hanno bisogno di essere istanziati, esempi di questa categoria sono le stringhe (anche se non hanno bisogno di essere inizializzate con new) e le classi.</w:t>
      </w:r>
    </w:p>
    <w:p w14:paraId="034994EE" w14:textId="77777777" w:rsidR="00B83CC7" w:rsidRPr="00B83CC7" w:rsidRDefault="00B83CC7" w:rsidP="00B83CC7">
      <w:pPr>
        <w:pStyle w:val="ListParagraph"/>
        <w:ind w:left="360"/>
        <w:rPr>
          <w:sz w:val="16"/>
          <w:szCs w:val="16"/>
        </w:rPr>
      </w:pPr>
    </w:p>
    <w:p w14:paraId="020DE608" w14:textId="55B99030" w:rsidR="00B83CC7" w:rsidRDefault="5D3EB72C" w:rsidP="00735308">
      <w:pPr>
        <w:pStyle w:val="ListParagraph"/>
        <w:numPr>
          <w:ilvl w:val="0"/>
          <w:numId w:val="16"/>
        </w:numPr>
        <w:rPr>
          <w:i/>
          <w:iCs/>
          <w:sz w:val="16"/>
          <w:szCs w:val="16"/>
        </w:rPr>
      </w:pPr>
      <w:r w:rsidRPr="61A61E6E">
        <w:rPr>
          <w:i/>
          <w:iCs/>
          <w:sz w:val="16"/>
          <w:szCs w:val="16"/>
        </w:rPr>
        <w:t>Cosa è un delegate?</w:t>
      </w:r>
    </w:p>
    <w:p w14:paraId="4ADD53C9" w14:textId="0A70690C" w:rsidR="00735308" w:rsidRDefault="00735308" w:rsidP="00735308">
      <w:pPr>
        <w:pStyle w:val="ListParagraph"/>
        <w:ind w:left="360"/>
        <w:rPr>
          <w:sz w:val="16"/>
          <w:szCs w:val="16"/>
        </w:rPr>
      </w:pPr>
      <w:r>
        <w:rPr>
          <w:sz w:val="16"/>
          <w:szCs w:val="16"/>
        </w:rPr>
        <w:t xml:space="preserve">Un delegate è come un puntatore ad una funzione. Prima di tutto viene creata una funzione, es. Public int Sum(int x, int y),  poi si dichiara il delegate con la stessa firma più il tipo di ritorno, es. Delegate int Somma(int a, int b), questo delegate viene utilizzato come classe per creare un oggetto che prende in input la funzione, Somma </w:t>
      </w:r>
      <w:r w:rsidR="006B2136">
        <w:rPr>
          <w:sz w:val="16"/>
          <w:szCs w:val="16"/>
        </w:rPr>
        <w:t>prova</w:t>
      </w:r>
      <w:r>
        <w:rPr>
          <w:sz w:val="16"/>
          <w:szCs w:val="16"/>
        </w:rPr>
        <w:t xml:space="preserve"> = new Somma(Sum); infine </w:t>
      </w:r>
      <w:r w:rsidR="006B2136">
        <w:rPr>
          <w:sz w:val="16"/>
          <w:szCs w:val="16"/>
        </w:rPr>
        <w:t>si richiama la funzione con prova(3,4);</w:t>
      </w:r>
    </w:p>
    <w:p w14:paraId="157ABADE" w14:textId="77777777" w:rsidR="00C37882" w:rsidRPr="00735308" w:rsidRDefault="00C37882" w:rsidP="00735308">
      <w:pPr>
        <w:pStyle w:val="ListParagraph"/>
        <w:ind w:left="360"/>
        <w:rPr>
          <w:sz w:val="16"/>
          <w:szCs w:val="16"/>
        </w:rPr>
      </w:pPr>
    </w:p>
    <w:p w14:paraId="1A2097DE" w14:textId="10890CD7" w:rsidR="00B83CC7" w:rsidRDefault="6494C3FE" w:rsidP="00C6014B">
      <w:pPr>
        <w:pStyle w:val="ListParagraph"/>
        <w:numPr>
          <w:ilvl w:val="0"/>
          <w:numId w:val="16"/>
        </w:numPr>
        <w:rPr>
          <w:i/>
          <w:iCs/>
          <w:sz w:val="16"/>
          <w:szCs w:val="16"/>
        </w:rPr>
      </w:pPr>
      <w:r w:rsidRPr="61A61E6E">
        <w:rPr>
          <w:i/>
          <w:iCs/>
          <w:sz w:val="16"/>
          <w:szCs w:val="16"/>
        </w:rPr>
        <w:t xml:space="preserve">Scrivere una query LINQ : </w:t>
      </w:r>
      <w:r w:rsidR="338D733C" w:rsidRPr="61A61E6E">
        <w:rPr>
          <w:i/>
          <w:iCs/>
          <w:sz w:val="16"/>
          <w:szCs w:val="16"/>
        </w:rPr>
        <w:t>Date le gare disponibili,</w:t>
      </w:r>
      <w:r w:rsidRPr="61A61E6E">
        <w:rPr>
          <w:i/>
          <w:iCs/>
          <w:sz w:val="16"/>
          <w:szCs w:val="16"/>
        </w:rPr>
        <w:t xml:space="preserve"> ricavare il tempo</w:t>
      </w:r>
      <w:r w:rsidR="2731F631" w:rsidRPr="61A61E6E">
        <w:rPr>
          <w:i/>
          <w:iCs/>
          <w:sz w:val="16"/>
          <w:szCs w:val="16"/>
        </w:rPr>
        <w:t xml:space="preserve"> medio, massimo e minimo per disciplina</w:t>
      </w:r>
      <w:r w:rsidR="2BA6436D" w:rsidRPr="61A61E6E">
        <w:rPr>
          <w:i/>
          <w:iCs/>
          <w:sz w:val="16"/>
          <w:szCs w:val="16"/>
        </w:rPr>
        <w:t>.</w:t>
      </w:r>
    </w:p>
    <w:p w14:paraId="74BE50CB" w14:textId="7D784808" w:rsidR="00C6014B" w:rsidRDefault="00C6014B" w:rsidP="00C6014B">
      <w:pPr>
        <w:pStyle w:val="ListParagraph"/>
        <w:ind w:left="360"/>
        <w:rPr>
          <w:sz w:val="16"/>
          <w:szCs w:val="16"/>
        </w:rPr>
      </w:pPr>
      <w:r>
        <w:rPr>
          <w:sz w:val="16"/>
          <w:szCs w:val="16"/>
        </w:rPr>
        <w:t>Var temp</w:t>
      </w:r>
      <w:r w:rsidR="00C37882">
        <w:rPr>
          <w:sz w:val="16"/>
          <w:szCs w:val="16"/>
        </w:rPr>
        <w:t>i</w:t>
      </w:r>
      <w:r w:rsidR="006B2136">
        <w:rPr>
          <w:sz w:val="16"/>
          <w:szCs w:val="16"/>
        </w:rPr>
        <w:t xml:space="preserve"> = </w:t>
      </w:r>
      <w:r w:rsidR="00C37882">
        <w:rPr>
          <w:sz w:val="16"/>
          <w:szCs w:val="16"/>
        </w:rPr>
        <w:t>gare.GroupBy( g =&gt; g.disciplina)</w:t>
      </w:r>
      <w:r w:rsidR="00C37882">
        <w:rPr>
          <w:sz w:val="16"/>
          <w:szCs w:val="16"/>
        </w:rPr>
        <w:br/>
        <w:t>.Select(tempo =&gt; new {</w:t>
      </w:r>
      <w:r w:rsidR="00C37882">
        <w:rPr>
          <w:sz w:val="16"/>
          <w:szCs w:val="16"/>
        </w:rPr>
        <w:br/>
        <w:t>Disciplina = tempo.Key,</w:t>
      </w:r>
      <w:r w:rsidR="00C37882">
        <w:rPr>
          <w:sz w:val="16"/>
          <w:szCs w:val="16"/>
        </w:rPr>
        <w:br/>
        <w:t>TempoMedio  = tempo.Avarage( d =&gt; d.tempoImpiegato),</w:t>
      </w:r>
    </w:p>
    <w:p w14:paraId="7810DAB3" w14:textId="28087724" w:rsidR="00C37882" w:rsidRPr="00C6014B" w:rsidRDefault="00C37882" w:rsidP="00C6014B">
      <w:pPr>
        <w:pStyle w:val="ListParagraph"/>
        <w:ind w:left="360"/>
        <w:rPr>
          <w:i/>
          <w:iCs/>
          <w:sz w:val="16"/>
          <w:szCs w:val="16"/>
        </w:rPr>
      </w:pPr>
      <w:r>
        <w:rPr>
          <w:sz w:val="16"/>
          <w:szCs w:val="16"/>
        </w:rPr>
        <w:t>TempoMax = tempo.Max(d =&gt; d.tempoImpiegato),</w:t>
      </w:r>
      <w:r>
        <w:rPr>
          <w:sz w:val="16"/>
          <w:szCs w:val="16"/>
        </w:rPr>
        <w:br/>
        <w:t>TempoMin = tempo.Min(d =&gt; d.tempoImpiegato)</w:t>
      </w:r>
      <w:r w:rsidR="00850EA5">
        <w:rPr>
          <w:sz w:val="16"/>
          <w:szCs w:val="16"/>
        </w:rPr>
        <w:br/>
        <w:t>});</w:t>
      </w:r>
    </w:p>
    <w:p w14:paraId="77E15256" w14:textId="77777777" w:rsidR="00B83CC7" w:rsidRPr="00B83CC7" w:rsidRDefault="00B83CC7" w:rsidP="00B83CC7">
      <w:pPr>
        <w:pStyle w:val="ListParagraph"/>
        <w:ind w:left="360"/>
        <w:rPr>
          <w:sz w:val="16"/>
          <w:szCs w:val="16"/>
        </w:rPr>
      </w:pPr>
    </w:p>
    <w:p w14:paraId="052DEA90" w14:textId="032816B6" w:rsidR="000C4A51" w:rsidRDefault="00CC1942" w:rsidP="61A61E6E">
      <w:pPr>
        <w:pStyle w:val="ListParagraph"/>
        <w:numPr>
          <w:ilvl w:val="0"/>
          <w:numId w:val="16"/>
        </w:numPr>
        <w:rPr>
          <w:i/>
          <w:iCs/>
          <w:sz w:val="16"/>
          <w:szCs w:val="16"/>
        </w:rPr>
      </w:pPr>
      <w:r w:rsidRPr="61A61E6E">
        <w:rPr>
          <w:i/>
          <w:iCs/>
          <w:sz w:val="16"/>
          <w:szCs w:val="16"/>
        </w:rPr>
        <w:lastRenderedPageBreak/>
        <w:t>De</w:t>
      </w:r>
      <w:r w:rsidR="003D0E45" w:rsidRPr="61A61E6E">
        <w:rPr>
          <w:i/>
          <w:iCs/>
          <w:sz w:val="16"/>
          <w:szCs w:val="16"/>
        </w:rPr>
        <w:t xml:space="preserve">finire cosa è </w:t>
      </w:r>
      <w:r w:rsidR="2010FEE9" w:rsidRPr="61A61E6E">
        <w:rPr>
          <w:i/>
          <w:iCs/>
          <w:sz w:val="16"/>
          <w:szCs w:val="16"/>
        </w:rPr>
        <w:t>il design Pattern Factory</w:t>
      </w:r>
      <w:r w:rsidR="006B2136">
        <w:rPr>
          <w:i/>
          <w:iCs/>
          <w:sz w:val="16"/>
          <w:szCs w:val="16"/>
        </w:rPr>
        <w:br/>
      </w:r>
      <w:r w:rsidR="006B2136">
        <w:rPr>
          <w:sz w:val="16"/>
          <w:szCs w:val="16"/>
        </w:rPr>
        <w:t>Il design pattern Factory viene utilizzato quando si conosce solo un crtiterio per la creazione degli oggeti, non la loro gerarchia. In questo pattern è presente un’interfaccia per creare degli oggetti senza sapere come verranno creati. Il client è a conoscenza solo dell’interfaccia, non delle classi concrete. Il cliente passa un parametro alla factory e in base a quello crea l’oggeto corrispondente e chiama i suoi metodi.</w:t>
      </w:r>
      <w:r w:rsidR="006B2136">
        <w:rPr>
          <w:i/>
          <w:iCs/>
          <w:sz w:val="16"/>
          <w:szCs w:val="16"/>
        </w:rPr>
        <w:br/>
      </w:r>
    </w:p>
    <w:p w14:paraId="25D87ACC" w14:textId="77777777" w:rsidR="00B83CC7" w:rsidRPr="00B83CC7" w:rsidRDefault="00B83CC7" w:rsidP="00B83CC7">
      <w:pPr>
        <w:pStyle w:val="ListParagraph"/>
        <w:ind w:left="360"/>
        <w:rPr>
          <w:sz w:val="16"/>
          <w:szCs w:val="16"/>
        </w:rPr>
      </w:pPr>
    </w:p>
    <w:p w14:paraId="32D5AE19" w14:textId="55F0A551" w:rsidR="61A61E6E" w:rsidRPr="00B83CC7" w:rsidRDefault="61A61E6E" w:rsidP="61A61E6E">
      <w:pPr>
        <w:rPr>
          <w:i/>
          <w:iCs/>
          <w:lang w:val="it-IT"/>
        </w:rPr>
      </w:pPr>
    </w:p>
    <w:p w14:paraId="01CB5BF0" w14:textId="34F4892F" w:rsidR="61A61E6E" w:rsidRPr="00B83CC7" w:rsidRDefault="61A61E6E" w:rsidP="61A61E6E">
      <w:pPr>
        <w:rPr>
          <w:i/>
          <w:iCs/>
          <w:lang w:val="it-IT"/>
        </w:rPr>
      </w:pPr>
    </w:p>
    <w:p w14:paraId="4E827DA6" w14:textId="77777777" w:rsidR="00383A66" w:rsidRPr="00383A66" w:rsidRDefault="00383A66" w:rsidP="00383A66">
      <w:pPr>
        <w:pStyle w:val="ListParagraph"/>
        <w:ind w:left="360"/>
        <w:rPr>
          <w:rFonts w:cstheme="minorHAnsi"/>
          <w:i/>
          <w:iCs/>
          <w:sz w:val="16"/>
          <w:szCs w:val="16"/>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25934DAB" w14:textId="77777777" w:rsidR="00AC2C1B" w:rsidRPr="00AC2C1B" w:rsidRDefault="00AC2C1B" w:rsidP="00331C39">
      <w:pPr>
        <w:rPr>
          <w:rFonts w:cstheme="minorHAnsi"/>
          <w:i/>
          <w:iCs/>
          <w:sz w:val="16"/>
          <w:szCs w:val="16"/>
          <w:lang w:val="it-IT"/>
        </w:rPr>
      </w:pPr>
    </w:p>
    <w:p w14:paraId="1A6169D3" w14:textId="2625799A" w:rsidR="00331C39" w:rsidRPr="00AC2C1B" w:rsidRDefault="00331C39" w:rsidP="00331C39">
      <w:pPr>
        <w:rPr>
          <w:rFonts w:cstheme="minorHAnsi"/>
          <w:i/>
          <w:iCs/>
          <w:sz w:val="16"/>
          <w:szCs w:val="16"/>
          <w:lang w:val="it-IT"/>
        </w:rPr>
      </w:pPr>
    </w:p>
    <w:p w14:paraId="60241A78" w14:textId="77777777" w:rsidR="00331C39" w:rsidRPr="00AC2C1B" w:rsidRDefault="00331C39" w:rsidP="00331C39">
      <w:pPr>
        <w:rPr>
          <w:rFonts w:cstheme="minorHAnsi"/>
          <w:i/>
          <w:iCs/>
          <w:sz w:val="16"/>
          <w:szCs w:val="16"/>
          <w:lang w:val="it-IT"/>
        </w:rPr>
      </w:pPr>
    </w:p>
    <w:p w14:paraId="7B4725EB" w14:textId="77777777" w:rsidR="00331C39" w:rsidRPr="00AC2C1B" w:rsidRDefault="00331C39" w:rsidP="00331C39">
      <w:pPr>
        <w:rPr>
          <w:rFonts w:cstheme="minorHAnsi"/>
          <w:i/>
          <w:iCs/>
          <w:sz w:val="16"/>
          <w:szCs w:val="16"/>
          <w:lang w:val="it-IT"/>
        </w:rPr>
      </w:pPr>
    </w:p>
    <w:p w14:paraId="7CF6797F" w14:textId="7D8B5BA1" w:rsidR="00E66EA4" w:rsidRDefault="00E66EA4" w:rsidP="00DA5C84">
      <w:pPr>
        <w:ind w:left="7200"/>
        <w:rPr>
          <w:rFonts w:cstheme="minorHAnsi"/>
          <w:sz w:val="16"/>
          <w:szCs w:val="16"/>
          <w:lang w:val="it-IT"/>
        </w:rPr>
      </w:pPr>
    </w:p>
    <w:p w14:paraId="66473A8E" w14:textId="559E3838" w:rsidR="0014318B" w:rsidRDefault="0014318B" w:rsidP="00DA5C84">
      <w:pPr>
        <w:ind w:left="7200"/>
        <w:rPr>
          <w:rFonts w:cstheme="minorHAnsi"/>
          <w:sz w:val="16"/>
          <w:szCs w:val="16"/>
          <w:lang w:val="it-IT"/>
        </w:rPr>
      </w:pPr>
    </w:p>
    <w:p w14:paraId="31DFA5FE" w14:textId="6BEFDF75" w:rsidR="0014318B" w:rsidRDefault="0014318B" w:rsidP="00DA5C84">
      <w:pPr>
        <w:ind w:left="7200"/>
        <w:rPr>
          <w:rFonts w:cstheme="minorHAnsi"/>
          <w:sz w:val="16"/>
          <w:szCs w:val="16"/>
          <w:lang w:val="it-IT"/>
        </w:rPr>
      </w:pPr>
    </w:p>
    <w:p w14:paraId="6C5C71B4" w14:textId="3182FD4E" w:rsidR="0014318B" w:rsidRDefault="0014318B" w:rsidP="00DA5C84">
      <w:pPr>
        <w:ind w:left="7200"/>
        <w:rPr>
          <w:rFonts w:cstheme="minorHAnsi"/>
          <w:sz w:val="16"/>
          <w:szCs w:val="16"/>
          <w:lang w:val="it-IT"/>
        </w:rPr>
      </w:pPr>
    </w:p>
    <w:p w14:paraId="093C5701" w14:textId="6AE287A5" w:rsidR="0014318B" w:rsidRDefault="0014318B" w:rsidP="00DA5C84">
      <w:pPr>
        <w:ind w:left="7200"/>
        <w:rPr>
          <w:rFonts w:cstheme="minorHAnsi"/>
          <w:sz w:val="16"/>
          <w:szCs w:val="16"/>
          <w:lang w:val="it-IT"/>
        </w:rPr>
      </w:pPr>
    </w:p>
    <w:p w14:paraId="0F7AAD52" w14:textId="77777777" w:rsidR="0014318B" w:rsidRPr="0014318B" w:rsidRDefault="0014318B" w:rsidP="00DA5C84">
      <w:pPr>
        <w:ind w:left="7200"/>
        <w:rPr>
          <w:rFonts w:cstheme="minorHAnsi"/>
          <w:sz w:val="16"/>
          <w:szCs w:val="16"/>
          <w:u w:val="single"/>
          <w:lang w:val="it-IT"/>
        </w:rPr>
      </w:pPr>
    </w:p>
    <w:p w14:paraId="6889A0B5" w14:textId="36720C99"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p>
    <w:p w14:paraId="1ECBB5F2" w14:textId="0F20E349" w:rsidR="00225A62" w:rsidRDefault="00225A62" w:rsidP="00CC050D">
      <w:pPr>
        <w:pStyle w:val="ListParagraph"/>
        <w:ind w:left="360"/>
      </w:pPr>
    </w:p>
    <w:sectPr w:rsidR="00225A62"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24E64" w14:textId="77777777" w:rsidR="00547341" w:rsidRDefault="00547341">
      <w:pPr>
        <w:rPr>
          <w:lang w:val="it-IT"/>
        </w:rPr>
      </w:pPr>
      <w:r>
        <w:rPr>
          <w:lang w:val="it-IT"/>
        </w:rPr>
        <w:separator/>
      </w:r>
    </w:p>
  </w:endnote>
  <w:endnote w:type="continuationSeparator" w:id="0">
    <w:p w14:paraId="4EEDD49D" w14:textId="77777777" w:rsidR="00547341" w:rsidRDefault="00547341">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ACC80B" w14:textId="77777777" w:rsidR="00547341" w:rsidRDefault="00547341">
      <w:pPr>
        <w:rPr>
          <w:lang w:val="it-IT"/>
        </w:rPr>
      </w:pPr>
      <w:r>
        <w:rPr>
          <w:lang w:val="it-IT"/>
        </w:rPr>
        <w:separator/>
      </w:r>
    </w:p>
  </w:footnote>
  <w:footnote w:type="continuationSeparator" w:id="0">
    <w:p w14:paraId="5DE92864" w14:textId="77777777" w:rsidR="00547341" w:rsidRDefault="00547341">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4E6256"/>
    <w:multiLevelType w:val="multilevel"/>
    <w:tmpl w:val="9A1C8920"/>
    <w:numStyleLink w:val="Answers"/>
  </w:abstractNum>
  <w:abstractNum w:abstractNumId="6" w15:restartNumberingAfterBreak="0">
    <w:nsid w:val="33771E68"/>
    <w:multiLevelType w:val="multilevel"/>
    <w:tmpl w:val="9A1C8920"/>
    <w:numStyleLink w:val="Answers"/>
  </w:abstractNum>
  <w:abstractNum w:abstractNumId="7" w15:restartNumberingAfterBreak="0">
    <w:nsid w:val="3B8B7B22"/>
    <w:multiLevelType w:val="multilevel"/>
    <w:tmpl w:val="9A1C8920"/>
    <w:numStyleLink w:val="Answers"/>
  </w:abstractNum>
  <w:abstractNum w:abstractNumId="8"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8355185"/>
    <w:multiLevelType w:val="multilevel"/>
    <w:tmpl w:val="9A1C8920"/>
    <w:numStyleLink w:val="Answers"/>
  </w:abstractNum>
  <w:abstractNum w:abstractNumId="11" w15:restartNumberingAfterBreak="0">
    <w:nsid w:val="49AF741D"/>
    <w:multiLevelType w:val="multilevel"/>
    <w:tmpl w:val="9A1C8920"/>
    <w:numStyleLink w:val="Answers"/>
  </w:abstractNum>
  <w:abstractNum w:abstractNumId="12" w15:restartNumberingAfterBreak="0">
    <w:nsid w:val="67173671"/>
    <w:multiLevelType w:val="multilevel"/>
    <w:tmpl w:val="9A1C8920"/>
    <w:numStyleLink w:val="Answers"/>
  </w:abstractNum>
  <w:abstractNum w:abstractNumId="13"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3"/>
  </w:num>
  <w:num w:numId="17">
    <w:abstractNumId w:val="9"/>
  </w:num>
  <w:num w:numId="18">
    <w:abstractNumId w:val="0"/>
  </w:num>
  <w:num w:numId="19">
    <w:abstractNumId w:val="1"/>
  </w:num>
  <w:num w:numId="20">
    <w:abstractNumId w:val="13"/>
  </w:num>
  <w:num w:numId="21">
    <w:abstractNumId w:val="8"/>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4149"/>
    <w:rsid w:val="000070E0"/>
    <w:rsid w:val="00046618"/>
    <w:rsid w:val="0008558D"/>
    <w:rsid w:val="000A34E8"/>
    <w:rsid w:val="000C4A51"/>
    <w:rsid w:val="000E60BC"/>
    <w:rsid w:val="00132BA7"/>
    <w:rsid w:val="00135EC2"/>
    <w:rsid w:val="00141303"/>
    <w:rsid w:val="0014318B"/>
    <w:rsid w:val="00152454"/>
    <w:rsid w:val="001600FB"/>
    <w:rsid w:val="00170E2F"/>
    <w:rsid w:val="001A3C39"/>
    <w:rsid w:val="001B6AE1"/>
    <w:rsid w:val="001C0245"/>
    <w:rsid w:val="001E6010"/>
    <w:rsid w:val="001F250D"/>
    <w:rsid w:val="00201EE0"/>
    <w:rsid w:val="00225A62"/>
    <w:rsid w:val="00230A4D"/>
    <w:rsid w:val="00261529"/>
    <w:rsid w:val="002733D1"/>
    <w:rsid w:val="00276425"/>
    <w:rsid w:val="002825D6"/>
    <w:rsid w:val="002D0170"/>
    <w:rsid w:val="002F2AFA"/>
    <w:rsid w:val="00315CD3"/>
    <w:rsid w:val="00331C39"/>
    <w:rsid w:val="00337908"/>
    <w:rsid w:val="003444B6"/>
    <w:rsid w:val="00347AB7"/>
    <w:rsid w:val="00356CAC"/>
    <w:rsid w:val="0036525A"/>
    <w:rsid w:val="00383A66"/>
    <w:rsid w:val="003862F7"/>
    <w:rsid w:val="003A0670"/>
    <w:rsid w:val="003D0E45"/>
    <w:rsid w:val="003D7282"/>
    <w:rsid w:val="003E162F"/>
    <w:rsid w:val="003E30EA"/>
    <w:rsid w:val="00402F9B"/>
    <w:rsid w:val="004216EB"/>
    <w:rsid w:val="004254F0"/>
    <w:rsid w:val="00440691"/>
    <w:rsid w:val="00443C7E"/>
    <w:rsid w:val="00446E50"/>
    <w:rsid w:val="00457A53"/>
    <w:rsid w:val="00464B0E"/>
    <w:rsid w:val="00496042"/>
    <w:rsid w:val="004A3D68"/>
    <w:rsid w:val="004C26A0"/>
    <w:rsid w:val="0053305A"/>
    <w:rsid w:val="00547341"/>
    <w:rsid w:val="00547F36"/>
    <w:rsid w:val="005645F9"/>
    <w:rsid w:val="005A2070"/>
    <w:rsid w:val="006041E2"/>
    <w:rsid w:val="00617DA3"/>
    <w:rsid w:val="00633EA3"/>
    <w:rsid w:val="006A5B48"/>
    <w:rsid w:val="006B2136"/>
    <w:rsid w:val="006E2140"/>
    <w:rsid w:val="006E3EC5"/>
    <w:rsid w:val="006E7CC3"/>
    <w:rsid w:val="006F4A3F"/>
    <w:rsid w:val="0072454E"/>
    <w:rsid w:val="00731D2B"/>
    <w:rsid w:val="00735308"/>
    <w:rsid w:val="0078731A"/>
    <w:rsid w:val="007913B5"/>
    <w:rsid w:val="007C00E4"/>
    <w:rsid w:val="007E3CB3"/>
    <w:rsid w:val="007F0168"/>
    <w:rsid w:val="008120C2"/>
    <w:rsid w:val="0084271B"/>
    <w:rsid w:val="0084793A"/>
    <w:rsid w:val="00850EA5"/>
    <w:rsid w:val="008739A2"/>
    <w:rsid w:val="008D7390"/>
    <w:rsid w:val="008E653D"/>
    <w:rsid w:val="00910C80"/>
    <w:rsid w:val="009200E1"/>
    <w:rsid w:val="0092010E"/>
    <w:rsid w:val="00957D96"/>
    <w:rsid w:val="0099439C"/>
    <w:rsid w:val="00A1545F"/>
    <w:rsid w:val="00A360C5"/>
    <w:rsid w:val="00A74FF3"/>
    <w:rsid w:val="00A9761D"/>
    <w:rsid w:val="00AA5916"/>
    <w:rsid w:val="00AC2C1B"/>
    <w:rsid w:val="00AD7657"/>
    <w:rsid w:val="00B03500"/>
    <w:rsid w:val="00B142D7"/>
    <w:rsid w:val="00B219E6"/>
    <w:rsid w:val="00B37908"/>
    <w:rsid w:val="00B67E28"/>
    <w:rsid w:val="00B74798"/>
    <w:rsid w:val="00B83CC7"/>
    <w:rsid w:val="00B915D5"/>
    <w:rsid w:val="00BA0768"/>
    <w:rsid w:val="00BA5730"/>
    <w:rsid w:val="00BC1DFD"/>
    <w:rsid w:val="00BF0094"/>
    <w:rsid w:val="00C029DB"/>
    <w:rsid w:val="00C07251"/>
    <w:rsid w:val="00C329F9"/>
    <w:rsid w:val="00C37882"/>
    <w:rsid w:val="00C429CB"/>
    <w:rsid w:val="00C537D0"/>
    <w:rsid w:val="00C6014B"/>
    <w:rsid w:val="00C71FAF"/>
    <w:rsid w:val="00C8122C"/>
    <w:rsid w:val="00C83061"/>
    <w:rsid w:val="00CA3B5B"/>
    <w:rsid w:val="00CB67A9"/>
    <w:rsid w:val="00CB75DF"/>
    <w:rsid w:val="00CC050D"/>
    <w:rsid w:val="00CC1942"/>
    <w:rsid w:val="00CC6F4B"/>
    <w:rsid w:val="00CE3BE3"/>
    <w:rsid w:val="00CE5FBE"/>
    <w:rsid w:val="00D20C89"/>
    <w:rsid w:val="00D26666"/>
    <w:rsid w:val="00D40B1D"/>
    <w:rsid w:val="00D52606"/>
    <w:rsid w:val="00D6178B"/>
    <w:rsid w:val="00D63689"/>
    <w:rsid w:val="00D81750"/>
    <w:rsid w:val="00D8241B"/>
    <w:rsid w:val="00D9344E"/>
    <w:rsid w:val="00DA34E6"/>
    <w:rsid w:val="00DA5C84"/>
    <w:rsid w:val="00DB470B"/>
    <w:rsid w:val="00DD766E"/>
    <w:rsid w:val="00E0358B"/>
    <w:rsid w:val="00E04A03"/>
    <w:rsid w:val="00E1423C"/>
    <w:rsid w:val="00E66EA4"/>
    <w:rsid w:val="00E7015D"/>
    <w:rsid w:val="00E94E57"/>
    <w:rsid w:val="00EA60A6"/>
    <w:rsid w:val="00EB2EAF"/>
    <w:rsid w:val="00ED5009"/>
    <w:rsid w:val="00ED5A4F"/>
    <w:rsid w:val="00EF68B0"/>
    <w:rsid w:val="00F60AF1"/>
    <w:rsid w:val="00FC15F0"/>
    <w:rsid w:val="00FC6BAD"/>
    <w:rsid w:val="027D4090"/>
    <w:rsid w:val="05C423EB"/>
    <w:rsid w:val="07981F15"/>
    <w:rsid w:val="08A7BDF6"/>
    <w:rsid w:val="0957B8EA"/>
    <w:rsid w:val="0BA43330"/>
    <w:rsid w:val="0D037AE2"/>
    <w:rsid w:val="0D616DDF"/>
    <w:rsid w:val="1149A272"/>
    <w:rsid w:val="18B85CB2"/>
    <w:rsid w:val="1A05AB6A"/>
    <w:rsid w:val="1A791B64"/>
    <w:rsid w:val="2010FEE9"/>
    <w:rsid w:val="2173698B"/>
    <w:rsid w:val="23EF5990"/>
    <w:rsid w:val="2731F631"/>
    <w:rsid w:val="2BA6436D"/>
    <w:rsid w:val="338D733C"/>
    <w:rsid w:val="41A14F4E"/>
    <w:rsid w:val="48C5AB32"/>
    <w:rsid w:val="4B18CB9A"/>
    <w:rsid w:val="4F77B896"/>
    <w:rsid w:val="5180B80B"/>
    <w:rsid w:val="52985D05"/>
    <w:rsid w:val="591E9ADC"/>
    <w:rsid w:val="59CE95D0"/>
    <w:rsid w:val="5D3EB72C"/>
    <w:rsid w:val="60791EEB"/>
    <w:rsid w:val="61689559"/>
    <w:rsid w:val="61A61E6E"/>
    <w:rsid w:val="64224F54"/>
    <w:rsid w:val="6494C3FE"/>
    <w:rsid w:val="69F85CE9"/>
    <w:rsid w:val="6C744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76</TotalTime>
  <Pages>2</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Carlotta Colla (c)</cp:lastModifiedBy>
  <cp:revision>5</cp:revision>
  <cp:lastPrinted>2004-01-22T16:32:00Z</cp:lastPrinted>
  <dcterms:created xsi:type="dcterms:W3CDTF">2021-03-25T14:50:00Z</dcterms:created>
  <dcterms:modified xsi:type="dcterms:W3CDTF">2021-03-26T11:43:00Z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2021-03-26T08:07:08Z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8bc31532-67fb-431a-b260-b2f76d878aeb</vt:lpwstr>
  </property>
  <property fmtid="{D5CDD505-2E9C-101B-9397-08002B2CF9AE}" pid="21" name="MSIP_Label_5fae8262-b78e-4366-8929-a5d6aac95320_ContentBits">
    <vt:lpwstr>0</vt:lpwstr>
  </property>
</Properties>
</file>